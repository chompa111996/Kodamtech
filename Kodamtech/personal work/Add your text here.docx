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E1F6"/>
  <w:body>
    <w:p w14:paraId="4FF0BDD1">
      <w:pPr>
        <w:rPr>
          <w:rFonts w:hint="eastAsia" w:ascii="方正舒体" w:eastAsia="方正舒体"/>
          <w:b/>
          <w:color w:val="C00000"/>
          <w:sz w:val="40"/>
          <w:lang w:val="en-US" w:eastAsia="zh-CN"/>
        </w:rPr>
      </w:pPr>
      <w:bookmarkStart w:id="0" w:name="_GoBack"/>
      <w:bookmarkEnd w:id="0"/>
      <w:r>
        <w:rPr>
          <w:rFonts w:hint="eastAsia" w:ascii="方正舒体" w:eastAsia="方正舒体"/>
          <w:b/>
          <w:color w:val="C00000"/>
          <w:sz w:val="40"/>
          <w:lang w:val="en-US" w:eastAsia="zh-CN"/>
        </w:rPr>
        <w:t>Add your text here.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舒体">
    <w:altName w:val="SimSun"/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C6123F">
    <w:pPr>
      <w:pStyle w:val="5"/>
      <w:tabs>
        <w:tab w:val="clear" w:pos="4153"/>
      </w:tabs>
      <w:jc w:val="both"/>
      <w:rPr>
        <w:rFonts w:hint="eastAsia"/>
      </w:rPr>
    </w:pPr>
    <w:r>
      <w:rPr>
        <w:lang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-1082675</wp:posOffset>
          </wp:positionH>
          <wp:positionV relativeFrom="paragraph">
            <wp:posOffset>3233420</wp:posOffset>
          </wp:positionV>
          <wp:extent cx="7441565" cy="6904990"/>
          <wp:effectExtent l="0" t="0" r="10795" b="13970"/>
          <wp:wrapNone/>
          <wp:docPr id="1" name="图片 253" descr="363efa80a58afa42e0859efadcc6a96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53" descr="363efa80a58afa42e0859efadcc6a96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1565" cy="690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863C2"/>
    <w:rsid w:val="000010D1"/>
    <w:rsid w:val="000010EE"/>
    <w:rsid w:val="0000139D"/>
    <w:rsid w:val="00002A1C"/>
    <w:rsid w:val="00006641"/>
    <w:rsid w:val="000219E3"/>
    <w:rsid w:val="00022D1D"/>
    <w:rsid w:val="00026700"/>
    <w:rsid w:val="00033722"/>
    <w:rsid w:val="00033E59"/>
    <w:rsid w:val="00037F18"/>
    <w:rsid w:val="0004010E"/>
    <w:rsid w:val="0004122E"/>
    <w:rsid w:val="000438A7"/>
    <w:rsid w:val="000447BD"/>
    <w:rsid w:val="0004609F"/>
    <w:rsid w:val="00046211"/>
    <w:rsid w:val="00052B74"/>
    <w:rsid w:val="00054DA1"/>
    <w:rsid w:val="00054EB2"/>
    <w:rsid w:val="00062E3A"/>
    <w:rsid w:val="00067200"/>
    <w:rsid w:val="00067D58"/>
    <w:rsid w:val="00071609"/>
    <w:rsid w:val="00073BBA"/>
    <w:rsid w:val="00074C6A"/>
    <w:rsid w:val="00075185"/>
    <w:rsid w:val="00075EA1"/>
    <w:rsid w:val="00081098"/>
    <w:rsid w:val="00083246"/>
    <w:rsid w:val="00091405"/>
    <w:rsid w:val="00091C9F"/>
    <w:rsid w:val="00092835"/>
    <w:rsid w:val="00092AB6"/>
    <w:rsid w:val="00093960"/>
    <w:rsid w:val="000941A4"/>
    <w:rsid w:val="0009668B"/>
    <w:rsid w:val="000A385B"/>
    <w:rsid w:val="000A5455"/>
    <w:rsid w:val="000A62F6"/>
    <w:rsid w:val="000A68A5"/>
    <w:rsid w:val="000B1A92"/>
    <w:rsid w:val="000B337F"/>
    <w:rsid w:val="000B6AE3"/>
    <w:rsid w:val="000B77BA"/>
    <w:rsid w:val="000C01E3"/>
    <w:rsid w:val="000C0DF3"/>
    <w:rsid w:val="000C134B"/>
    <w:rsid w:val="000D4652"/>
    <w:rsid w:val="000D6C76"/>
    <w:rsid w:val="000D7486"/>
    <w:rsid w:val="000E0FBE"/>
    <w:rsid w:val="000E108C"/>
    <w:rsid w:val="000E39D3"/>
    <w:rsid w:val="000E4638"/>
    <w:rsid w:val="000E5151"/>
    <w:rsid w:val="000E774C"/>
    <w:rsid w:val="000E7F7C"/>
    <w:rsid w:val="000F2139"/>
    <w:rsid w:val="000F2A93"/>
    <w:rsid w:val="000F3CDD"/>
    <w:rsid w:val="000F4157"/>
    <w:rsid w:val="000F5FA6"/>
    <w:rsid w:val="000F7ACC"/>
    <w:rsid w:val="00100815"/>
    <w:rsid w:val="0010524C"/>
    <w:rsid w:val="00106813"/>
    <w:rsid w:val="001068F9"/>
    <w:rsid w:val="001154B5"/>
    <w:rsid w:val="00130EE0"/>
    <w:rsid w:val="0013166E"/>
    <w:rsid w:val="00143E4E"/>
    <w:rsid w:val="001475F6"/>
    <w:rsid w:val="00156FCF"/>
    <w:rsid w:val="0016642E"/>
    <w:rsid w:val="0016656A"/>
    <w:rsid w:val="00166DFC"/>
    <w:rsid w:val="001750F5"/>
    <w:rsid w:val="001764D7"/>
    <w:rsid w:val="00177E47"/>
    <w:rsid w:val="00177FFD"/>
    <w:rsid w:val="0018402F"/>
    <w:rsid w:val="001858EF"/>
    <w:rsid w:val="00185B95"/>
    <w:rsid w:val="001864B5"/>
    <w:rsid w:val="0018705E"/>
    <w:rsid w:val="00192FD8"/>
    <w:rsid w:val="00197399"/>
    <w:rsid w:val="00197C23"/>
    <w:rsid w:val="001A69A9"/>
    <w:rsid w:val="001B01AE"/>
    <w:rsid w:val="001B3D51"/>
    <w:rsid w:val="001B5552"/>
    <w:rsid w:val="001B736D"/>
    <w:rsid w:val="001C165F"/>
    <w:rsid w:val="001C2952"/>
    <w:rsid w:val="001C4F25"/>
    <w:rsid w:val="001C6280"/>
    <w:rsid w:val="001D0282"/>
    <w:rsid w:val="001D0AE4"/>
    <w:rsid w:val="001D0EA6"/>
    <w:rsid w:val="001D1234"/>
    <w:rsid w:val="001D4BD6"/>
    <w:rsid w:val="001D4FAB"/>
    <w:rsid w:val="001D647A"/>
    <w:rsid w:val="001D6C45"/>
    <w:rsid w:val="001D7EBE"/>
    <w:rsid w:val="001E0F20"/>
    <w:rsid w:val="001E3AE1"/>
    <w:rsid w:val="001E3F28"/>
    <w:rsid w:val="001E5157"/>
    <w:rsid w:val="001E699D"/>
    <w:rsid w:val="001F1153"/>
    <w:rsid w:val="001F235E"/>
    <w:rsid w:val="001F33E9"/>
    <w:rsid w:val="001F44AA"/>
    <w:rsid w:val="001F4796"/>
    <w:rsid w:val="001F5BA0"/>
    <w:rsid w:val="0020487D"/>
    <w:rsid w:val="00205845"/>
    <w:rsid w:val="00206C55"/>
    <w:rsid w:val="00206FD2"/>
    <w:rsid w:val="00213F2E"/>
    <w:rsid w:val="00216D1A"/>
    <w:rsid w:val="0022597B"/>
    <w:rsid w:val="00226659"/>
    <w:rsid w:val="00227D1A"/>
    <w:rsid w:val="0023091D"/>
    <w:rsid w:val="00231668"/>
    <w:rsid w:val="00232AC7"/>
    <w:rsid w:val="002359A1"/>
    <w:rsid w:val="00235EEC"/>
    <w:rsid w:val="00241C90"/>
    <w:rsid w:val="00242352"/>
    <w:rsid w:val="002448E4"/>
    <w:rsid w:val="00251EC1"/>
    <w:rsid w:val="002554E9"/>
    <w:rsid w:val="00257E77"/>
    <w:rsid w:val="00273496"/>
    <w:rsid w:val="00273536"/>
    <w:rsid w:val="0027511F"/>
    <w:rsid w:val="00275CF7"/>
    <w:rsid w:val="002858FD"/>
    <w:rsid w:val="0029177E"/>
    <w:rsid w:val="00291CD0"/>
    <w:rsid w:val="00294650"/>
    <w:rsid w:val="002A22FF"/>
    <w:rsid w:val="002A3C7C"/>
    <w:rsid w:val="002A3EAC"/>
    <w:rsid w:val="002B079F"/>
    <w:rsid w:val="002B34E1"/>
    <w:rsid w:val="002B4891"/>
    <w:rsid w:val="002B6FB3"/>
    <w:rsid w:val="002B7B97"/>
    <w:rsid w:val="002C7B2B"/>
    <w:rsid w:val="002D2B68"/>
    <w:rsid w:val="002D4377"/>
    <w:rsid w:val="002D559C"/>
    <w:rsid w:val="002D731F"/>
    <w:rsid w:val="002E0BA8"/>
    <w:rsid w:val="002E175B"/>
    <w:rsid w:val="002E20CD"/>
    <w:rsid w:val="002E3183"/>
    <w:rsid w:val="002E4D4A"/>
    <w:rsid w:val="002E6986"/>
    <w:rsid w:val="002F0A67"/>
    <w:rsid w:val="002F2F1F"/>
    <w:rsid w:val="002F43CC"/>
    <w:rsid w:val="002F7896"/>
    <w:rsid w:val="002F7D58"/>
    <w:rsid w:val="0030074A"/>
    <w:rsid w:val="00300CFA"/>
    <w:rsid w:val="00302BF0"/>
    <w:rsid w:val="00303F28"/>
    <w:rsid w:val="00307A65"/>
    <w:rsid w:val="00312C5C"/>
    <w:rsid w:val="00316F76"/>
    <w:rsid w:val="00320CE7"/>
    <w:rsid w:val="0033391A"/>
    <w:rsid w:val="00334199"/>
    <w:rsid w:val="00340ED8"/>
    <w:rsid w:val="003424F5"/>
    <w:rsid w:val="00343861"/>
    <w:rsid w:val="00343BED"/>
    <w:rsid w:val="00346145"/>
    <w:rsid w:val="0034678F"/>
    <w:rsid w:val="0034749E"/>
    <w:rsid w:val="003504DD"/>
    <w:rsid w:val="00350ACD"/>
    <w:rsid w:val="00352A2F"/>
    <w:rsid w:val="00354812"/>
    <w:rsid w:val="0035789D"/>
    <w:rsid w:val="003707F1"/>
    <w:rsid w:val="00370D23"/>
    <w:rsid w:val="00374965"/>
    <w:rsid w:val="003768DA"/>
    <w:rsid w:val="00381500"/>
    <w:rsid w:val="00384125"/>
    <w:rsid w:val="00390883"/>
    <w:rsid w:val="003950B8"/>
    <w:rsid w:val="00395D0A"/>
    <w:rsid w:val="00396312"/>
    <w:rsid w:val="00397173"/>
    <w:rsid w:val="003A05C9"/>
    <w:rsid w:val="003A12AC"/>
    <w:rsid w:val="003A6FF0"/>
    <w:rsid w:val="003B4CD2"/>
    <w:rsid w:val="003B66CC"/>
    <w:rsid w:val="003B6FAE"/>
    <w:rsid w:val="003C3170"/>
    <w:rsid w:val="003C3C3A"/>
    <w:rsid w:val="003C7E74"/>
    <w:rsid w:val="003D58FB"/>
    <w:rsid w:val="003D5A74"/>
    <w:rsid w:val="003D756A"/>
    <w:rsid w:val="003E056D"/>
    <w:rsid w:val="003E09D6"/>
    <w:rsid w:val="003E11F0"/>
    <w:rsid w:val="003E4303"/>
    <w:rsid w:val="003F00D1"/>
    <w:rsid w:val="003F010B"/>
    <w:rsid w:val="003F1E78"/>
    <w:rsid w:val="003F2074"/>
    <w:rsid w:val="003F47DE"/>
    <w:rsid w:val="003F7AF4"/>
    <w:rsid w:val="0040082F"/>
    <w:rsid w:val="004036F9"/>
    <w:rsid w:val="00403FBC"/>
    <w:rsid w:val="00404F78"/>
    <w:rsid w:val="00406605"/>
    <w:rsid w:val="00407928"/>
    <w:rsid w:val="00413C96"/>
    <w:rsid w:val="00414DF6"/>
    <w:rsid w:val="00415424"/>
    <w:rsid w:val="0041729A"/>
    <w:rsid w:val="004202D0"/>
    <w:rsid w:val="0042357C"/>
    <w:rsid w:val="004254BB"/>
    <w:rsid w:val="00426FC6"/>
    <w:rsid w:val="004271DC"/>
    <w:rsid w:val="00435966"/>
    <w:rsid w:val="00440E4B"/>
    <w:rsid w:val="00443FE7"/>
    <w:rsid w:val="00444D4A"/>
    <w:rsid w:val="00447F71"/>
    <w:rsid w:val="0045224D"/>
    <w:rsid w:val="00457C92"/>
    <w:rsid w:val="004607D7"/>
    <w:rsid w:val="00460BDE"/>
    <w:rsid w:val="00463A42"/>
    <w:rsid w:val="004659F8"/>
    <w:rsid w:val="004762E4"/>
    <w:rsid w:val="00477581"/>
    <w:rsid w:val="004806FB"/>
    <w:rsid w:val="0048229A"/>
    <w:rsid w:val="0048292C"/>
    <w:rsid w:val="004841FB"/>
    <w:rsid w:val="004847FD"/>
    <w:rsid w:val="00485820"/>
    <w:rsid w:val="004923CA"/>
    <w:rsid w:val="00492AA8"/>
    <w:rsid w:val="00493196"/>
    <w:rsid w:val="00493587"/>
    <w:rsid w:val="00493C21"/>
    <w:rsid w:val="00494EFF"/>
    <w:rsid w:val="00495374"/>
    <w:rsid w:val="00497212"/>
    <w:rsid w:val="004A214F"/>
    <w:rsid w:val="004A4F16"/>
    <w:rsid w:val="004A745A"/>
    <w:rsid w:val="004A7C10"/>
    <w:rsid w:val="004B110E"/>
    <w:rsid w:val="004B281C"/>
    <w:rsid w:val="004B6091"/>
    <w:rsid w:val="004B64CE"/>
    <w:rsid w:val="004B76EE"/>
    <w:rsid w:val="004C1697"/>
    <w:rsid w:val="004C1FBE"/>
    <w:rsid w:val="004C545F"/>
    <w:rsid w:val="004C5902"/>
    <w:rsid w:val="004C655D"/>
    <w:rsid w:val="004C7DFB"/>
    <w:rsid w:val="004D065D"/>
    <w:rsid w:val="004D26FA"/>
    <w:rsid w:val="004D3844"/>
    <w:rsid w:val="004D485F"/>
    <w:rsid w:val="004D6E03"/>
    <w:rsid w:val="004E148A"/>
    <w:rsid w:val="004E1AD9"/>
    <w:rsid w:val="004E26A1"/>
    <w:rsid w:val="00502F2F"/>
    <w:rsid w:val="00504718"/>
    <w:rsid w:val="00513C9A"/>
    <w:rsid w:val="00526EA1"/>
    <w:rsid w:val="00537E4A"/>
    <w:rsid w:val="00537FEE"/>
    <w:rsid w:val="00540BAC"/>
    <w:rsid w:val="005418DB"/>
    <w:rsid w:val="00543371"/>
    <w:rsid w:val="00547412"/>
    <w:rsid w:val="005507A2"/>
    <w:rsid w:val="00551A56"/>
    <w:rsid w:val="00553502"/>
    <w:rsid w:val="00554C8F"/>
    <w:rsid w:val="00556F47"/>
    <w:rsid w:val="00564268"/>
    <w:rsid w:val="005667C7"/>
    <w:rsid w:val="00566EA6"/>
    <w:rsid w:val="0056796C"/>
    <w:rsid w:val="005716AC"/>
    <w:rsid w:val="00572FDC"/>
    <w:rsid w:val="005736B0"/>
    <w:rsid w:val="00574006"/>
    <w:rsid w:val="00574A71"/>
    <w:rsid w:val="00574E21"/>
    <w:rsid w:val="00575AEF"/>
    <w:rsid w:val="00576101"/>
    <w:rsid w:val="00576882"/>
    <w:rsid w:val="0057734A"/>
    <w:rsid w:val="00582E0D"/>
    <w:rsid w:val="00586A05"/>
    <w:rsid w:val="00590ACF"/>
    <w:rsid w:val="00593576"/>
    <w:rsid w:val="0059657A"/>
    <w:rsid w:val="005966CB"/>
    <w:rsid w:val="005972A6"/>
    <w:rsid w:val="005A5B2F"/>
    <w:rsid w:val="005A7347"/>
    <w:rsid w:val="005A7AE8"/>
    <w:rsid w:val="005B0E3E"/>
    <w:rsid w:val="005B134F"/>
    <w:rsid w:val="005B740A"/>
    <w:rsid w:val="005C00A7"/>
    <w:rsid w:val="005C3E1F"/>
    <w:rsid w:val="005C6069"/>
    <w:rsid w:val="005C7C21"/>
    <w:rsid w:val="005D1140"/>
    <w:rsid w:val="005E4AB4"/>
    <w:rsid w:val="005E5461"/>
    <w:rsid w:val="005E74F0"/>
    <w:rsid w:val="005F0EDD"/>
    <w:rsid w:val="00600433"/>
    <w:rsid w:val="006004C4"/>
    <w:rsid w:val="00602B17"/>
    <w:rsid w:val="00602CF1"/>
    <w:rsid w:val="00604312"/>
    <w:rsid w:val="006045D3"/>
    <w:rsid w:val="00604EFA"/>
    <w:rsid w:val="006134ED"/>
    <w:rsid w:val="00614EB9"/>
    <w:rsid w:val="00625BBF"/>
    <w:rsid w:val="00625F10"/>
    <w:rsid w:val="006264E8"/>
    <w:rsid w:val="006266A4"/>
    <w:rsid w:val="00630BF5"/>
    <w:rsid w:val="0063163A"/>
    <w:rsid w:val="0063203A"/>
    <w:rsid w:val="006368F2"/>
    <w:rsid w:val="00636EEB"/>
    <w:rsid w:val="00637C42"/>
    <w:rsid w:val="00641050"/>
    <w:rsid w:val="00641ABB"/>
    <w:rsid w:val="00642D7B"/>
    <w:rsid w:val="00644743"/>
    <w:rsid w:val="00652826"/>
    <w:rsid w:val="006538C7"/>
    <w:rsid w:val="00656097"/>
    <w:rsid w:val="006565A9"/>
    <w:rsid w:val="0066011E"/>
    <w:rsid w:val="00661377"/>
    <w:rsid w:val="00665AE0"/>
    <w:rsid w:val="00667CB2"/>
    <w:rsid w:val="006702F1"/>
    <w:rsid w:val="00670FA7"/>
    <w:rsid w:val="0067131A"/>
    <w:rsid w:val="00672430"/>
    <w:rsid w:val="0067250B"/>
    <w:rsid w:val="006741E4"/>
    <w:rsid w:val="006778F2"/>
    <w:rsid w:val="00683FD9"/>
    <w:rsid w:val="006855B2"/>
    <w:rsid w:val="006921A4"/>
    <w:rsid w:val="00694329"/>
    <w:rsid w:val="006955BF"/>
    <w:rsid w:val="00695753"/>
    <w:rsid w:val="006A782F"/>
    <w:rsid w:val="006B1715"/>
    <w:rsid w:val="006B197E"/>
    <w:rsid w:val="006B6705"/>
    <w:rsid w:val="006C0082"/>
    <w:rsid w:val="006C3104"/>
    <w:rsid w:val="006C420C"/>
    <w:rsid w:val="006C4DE5"/>
    <w:rsid w:val="006C67DB"/>
    <w:rsid w:val="006D0033"/>
    <w:rsid w:val="006D2270"/>
    <w:rsid w:val="006D552D"/>
    <w:rsid w:val="006E05E1"/>
    <w:rsid w:val="006E1600"/>
    <w:rsid w:val="006F2053"/>
    <w:rsid w:val="006F3448"/>
    <w:rsid w:val="006F376C"/>
    <w:rsid w:val="006F4DD4"/>
    <w:rsid w:val="006F5023"/>
    <w:rsid w:val="006F679F"/>
    <w:rsid w:val="00701DDB"/>
    <w:rsid w:val="00703868"/>
    <w:rsid w:val="0070522E"/>
    <w:rsid w:val="007069A0"/>
    <w:rsid w:val="007073F8"/>
    <w:rsid w:val="007141E9"/>
    <w:rsid w:val="00721254"/>
    <w:rsid w:val="0073048D"/>
    <w:rsid w:val="00733D30"/>
    <w:rsid w:val="007347C0"/>
    <w:rsid w:val="00734BE9"/>
    <w:rsid w:val="007410F6"/>
    <w:rsid w:val="007430C3"/>
    <w:rsid w:val="00750613"/>
    <w:rsid w:val="00750FA2"/>
    <w:rsid w:val="00751202"/>
    <w:rsid w:val="00752A6E"/>
    <w:rsid w:val="00755CE3"/>
    <w:rsid w:val="00756C7A"/>
    <w:rsid w:val="00757B9C"/>
    <w:rsid w:val="00762415"/>
    <w:rsid w:val="007636D0"/>
    <w:rsid w:val="007732E2"/>
    <w:rsid w:val="00776406"/>
    <w:rsid w:val="00776586"/>
    <w:rsid w:val="007779BB"/>
    <w:rsid w:val="00777B9D"/>
    <w:rsid w:val="00781EB3"/>
    <w:rsid w:val="00784170"/>
    <w:rsid w:val="00785823"/>
    <w:rsid w:val="00786FFF"/>
    <w:rsid w:val="0079027F"/>
    <w:rsid w:val="007912B7"/>
    <w:rsid w:val="00793309"/>
    <w:rsid w:val="00793D0B"/>
    <w:rsid w:val="007A0D5E"/>
    <w:rsid w:val="007A7044"/>
    <w:rsid w:val="007B0021"/>
    <w:rsid w:val="007B1F48"/>
    <w:rsid w:val="007B4B87"/>
    <w:rsid w:val="007B6365"/>
    <w:rsid w:val="007C1378"/>
    <w:rsid w:val="007C25ED"/>
    <w:rsid w:val="007C60F3"/>
    <w:rsid w:val="007D2218"/>
    <w:rsid w:val="007D35EF"/>
    <w:rsid w:val="007D3CD4"/>
    <w:rsid w:val="007D6C4C"/>
    <w:rsid w:val="007E57C8"/>
    <w:rsid w:val="007F2905"/>
    <w:rsid w:val="007F342C"/>
    <w:rsid w:val="007F405B"/>
    <w:rsid w:val="007F6755"/>
    <w:rsid w:val="007F6999"/>
    <w:rsid w:val="007F6E21"/>
    <w:rsid w:val="008067E0"/>
    <w:rsid w:val="008109AA"/>
    <w:rsid w:val="008118C7"/>
    <w:rsid w:val="00812FA8"/>
    <w:rsid w:val="0082401D"/>
    <w:rsid w:val="00827B45"/>
    <w:rsid w:val="00827E7F"/>
    <w:rsid w:val="008314DD"/>
    <w:rsid w:val="008316F3"/>
    <w:rsid w:val="00832C5D"/>
    <w:rsid w:val="00836092"/>
    <w:rsid w:val="008369D6"/>
    <w:rsid w:val="0083772E"/>
    <w:rsid w:val="00840517"/>
    <w:rsid w:val="00845FCF"/>
    <w:rsid w:val="00851F77"/>
    <w:rsid w:val="00851FC8"/>
    <w:rsid w:val="008531DC"/>
    <w:rsid w:val="00853DFF"/>
    <w:rsid w:val="00855CC1"/>
    <w:rsid w:val="00855D46"/>
    <w:rsid w:val="00855E06"/>
    <w:rsid w:val="00860B8F"/>
    <w:rsid w:val="00867824"/>
    <w:rsid w:val="008715AD"/>
    <w:rsid w:val="00872FC2"/>
    <w:rsid w:val="00876B9F"/>
    <w:rsid w:val="008775E7"/>
    <w:rsid w:val="00880513"/>
    <w:rsid w:val="00884269"/>
    <w:rsid w:val="00885F2F"/>
    <w:rsid w:val="0088637B"/>
    <w:rsid w:val="0089207D"/>
    <w:rsid w:val="008A1643"/>
    <w:rsid w:val="008A4096"/>
    <w:rsid w:val="008A6A59"/>
    <w:rsid w:val="008B0191"/>
    <w:rsid w:val="008B06BA"/>
    <w:rsid w:val="008B4835"/>
    <w:rsid w:val="008C0092"/>
    <w:rsid w:val="008C337D"/>
    <w:rsid w:val="008C5588"/>
    <w:rsid w:val="008C6109"/>
    <w:rsid w:val="008C6A03"/>
    <w:rsid w:val="008D2E2F"/>
    <w:rsid w:val="008D3F93"/>
    <w:rsid w:val="008E134E"/>
    <w:rsid w:val="008E4911"/>
    <w:rsid w:val="008E6D90"/>
    <w:rsid w:val="008F0F8E"/>
    <w:rsid w:val="008F443B"/>
    <w:rsid w:val="008F6812"/>
    <w:rsid w:val="008F7531"/>
    <w:rsid w:val="00901126"/>
    <w:rsid w:val="00904DA8"/>
    <w:rsid w:val="009059E1"/>
    <w:rsid w:val="00912536"/>
    <w:rsid w:val="0091480A"/>
    <w:rsid w:val="009160CD"/>
    <w:rsid w:val="00916780"/>
    <w:rsid w:val="00923BDB"/>
    <w:rsid w:val="00924DF9"/>
    <w:rsid w:val="00931CCA"/>
    <w:rsid w:val="009328FF"/>
    <w:rsid w:val="009342A6"/>
    <w:rsid w:val="00934901"/>
    <w:rsid w:val="00935F33"/>
    <w:rsid w:val="00936E53"/>
    <w:rsid w:val="00940ABC"/>
    <w:rsid w:val="00943FFC"/>
    <w:rsid w:val="00950305"/>
    <w:rsid w:val="009532BA"/>
    <w:rsid w:val="009541B9"/>
    <w:rsid w:val="00954834"/>
    <w:rsid w:val="00955BFA"/>
    <w:rsid w:val="00956417"/>
    <w:rsid w:val="0095671A"/>
    <w:rsid w:val="0095786C"/>
    <w:rsid w:val="00960617"/>
    <w:rsid w:val="00963824"/>
    <w:rsid w:val="00972F17"/>
    <w:rsid w:val="00973446"/>
    <w:rsid w:val="0097683C"/>
    <w:rsid w:val="00977BCA"/>
    <w:rsid w:val="00985785"/>
    <w:rsid w:val="00987BF6"/>
    <w:rsid w:val="0099196D"/>
    <w:rsid w:val="0099333B"/>
    <w:rsid w:val="00994F96"/>
    <w:rsid w:val="009A046C"/>
    <w:rsid w:val="009A2C9D"/>
    <w:rsid w:val="009A3BBB"/>
    <w:rsid w:val="009A60DA"/>
    <w:rsid w:val="009A6BD1"/>
    <w:rsid w:val="009C6243"/>
    <w:rsid w:val="009C7A56"/>
    <w:rsid w:val="009D05E6"/>
    <w:rsid w:val="009D19B3"/>
    <w:rsid w:val="009D2D5A"/>
    <w:rsid w:val="009D724E"/>
    <w:rsid w:val="009E0A2D"/>
    <w:rsid w:val="009E2FDE"/>
    <w:rsid w:val="009E6103"/>
    <w:rsid w:val="009F145A"/>
    <w:rsid w:val="009F6491"/>
    <w:rsid w:val="00A01F1C"/>
    <w:rsid w:val="00A027DE"/>
    <w:rsid w:val="00A0379C"/>
    <w:rsid w:val="00A043DB"/>
    <w:rsid w:val="00A0702C"/>
    <w:rsid w:val="00A156AC"/>
    <w:rsid w:val="00A21042"/>
    <w:rsid w:val="00A22686"/>
    <w:rsid w:val="00A22802"/>
    <w:rsid w:val="00A22888"/>
    <w:rsid w:val="00A267F3"/>
    <w:rsid w:val="00A26B32"/>
    <w:rsid w:val="00A33FD3"/>
    <w:rsid w:val="00A34058"/>
    <w:rsid w:val="00A43223"/>
    <w:rsid w:val="00A517DF"/>
    <w:rsid w:val="00A529B5"/>
    <w:rsid w:val="00A54BBC"/>
    <w:rsid w:val="00A55ACE"/>
    <w:rsid w:val="00A653C3"/>
    <w:rsid w:val="00A74C24"/>
    <w:rsid w:val="00A752E4"/>
    <w:rsid w:val="00A779FC"/>
    <w:rsid w:val="00A81901"/>
    <w:rsid w:val="00A82FAA"/>
    <w:rsid w:val="00A8389C"/>
    <w:rsid w:val="00A84C33"/>
    <w:rsid w:val="00A87017"/>
    <w:rsid w:val="00A90FF5"/>
    <w:rsid w:val="00A95243"/>
    <w:rsid w:val="00A97AAB"/>
    <w:rsid w:val="00AA1D95"/>
    <w:rsid w:val="00AA365B"/>
    <w:rsid w:val="00AA386A"/>
    <w:rsid w:val="00AA6E5F"/>
    <w:rsid w:val="00AB0675"/>
    <w:rsid w:val="00AB0969"/>
    <w:rsid w:val="00AB365B"/>
    <w:rsid w:val="00AB3F5E"/>
    <w:rsid w:val="00AB48C1"/>
    <w:rsid w:val="00AB61C9"/>
    <w:rsid w:val="00AC0BF6"/>
    <w:rsid w:val="00AC17E6"/>
    <w:rsid w:val="00AC2063"/>
    <w:rsid w:val="00AD0824"/>
    <w:rsid w:val="00AD1BC8"/>
    <w:rsid w:val="00AD521E"/>
    <w:rsid w:val="00AD573C"/>
    <w:rsid w:val="00AE205B"/>
    <w:rsid w:val="00AE45F5"/>
    <w:rsid w:val="00AE472A"/>
    <w:rsid w:val="00AF048C"/>
    <w:rsid w:val="00B0050B"/>
    <w:rsid w:val="00B02684"/>
    <w:rsid w:val="00B035CB"/>
    <w:rsid w:val="00B0574C"/>
    <w:rsid w:val="00B10704"/>
    <w:rsid w:val="00B10B11"/>
    <w:rsid w:val="00B12068"/>
    <w:rsid w:val="00B13688"/>
    <w:rsid w:val="00B1416C"/>
    <w:rsid w:val="00B244F1"/>
    <w:rsid w:val="00B246FC"/>
    <w:rsid w:val="00B303B2"/>
    <w:rsid w:val="00B3119D"/>
    <w:rsid w:val="00B31700"/>
    <w:rsid w:val="00B31906"/>
    <w:rsid w:val="00B34040"/>
    <w:rsid w:val="00B45A5B"/>
    <w:rsid w:val="00B4698A"/>
    <w:rsid w:val="00B472C0"/>
    <w:rsid w:val="00B4753F"/>
    <w:rsid w:val="00B5114B"/>
    <w:rsid w:val="00B53EBD"/>
    <w:rsid w:val="00B56B6B"/>
    <w:rsid w:val="00B62278"/>
    <w:rsid w:val="00B6596A"/>
    <w:rsid w:val="00B73DA8"/>
    <w:rsid w:val="00B74C0D"/>
    <w:rsid w:val="00B7617A"/>
    <w:rsid w:val="00B8131C"/>
    <w:rsid w:val="00B9034A"/>
    <w:rsid w:val="00B905C4"/>
    <w:rsid w:val="00B932CB"/>
    <w:rsid w:val="00B94C32"/>
    <w:rsid w:val="00BA1204"/>
    <w:rsid w:val="00BA337D"/>
    <w:rsid w:val="00BA4D09"/>
    <w:rsid w:val="00BA5B06"/>
    <w:rsid w:val="00BA6C92"/>
    <w:rsid w:val="00BA7476"/>
    <w:rsid w:val="00BB003E"/>
    <w:rsid w:val="00BB2727"/>
    <w:rsid w:val="00BB758F"/>
    <w:rsid w:val="00BC4AD7"/>
    <w:rsid w:val="00BC6A4E"/>
    <w:rsid w:val="00BC6D54"/>
    <w:rsid w:val="00BC732A"/>
    <w:rsid w:val="00BC7433"/>
    <w:rsid w:val="00BC7A7B"/>
    <w:rsid w:val="00BD1A03"/>
    <w:rsid w:val="00BD1A42"/>
    <w:rsid w:val="00BD5606"/>
    <w:rsid w:val="00BE1B99"/>
    <w:rsid w:val="00BE417C"/>
    <w:rsid w:val="00BE679A"/>
    <w:rsid w:val="00C01D85"/>
    <w:rsid w:val="00C025B1"/>
    <w:rsid w:val="00C04BE9"/>
    <w:rsid w:val="00C0523A"/>
    <w:rsid w:val="00C11884"/>
    <w:rsid w:val="00C11A52"/>
    <w:rsid w:val="00C1503C"/>
    <w:rsid w:val="00C15EDC"/>
    <w:rsid w:val="00C20758"/>
    <w:rsid w:val="00C234EB"/>
    <w:rsid w:val="00C23CAE"/>
    <w:rsid w:val="00C32AAB"/>
    <w:rsid w:val="00C3490D"/>
    <w:rsid w:val="00C368BE"/>
    <w:rsid w:val="00C369D2"/>
    <w:rsid w:val="00C41A53"/>
    <w:rsid w:val="00C42989"/>
    <w:rsid w:val="00C46750"/>
    <w:rsid w:val="00C469E5"/>
    <w:rsid w:val="00C50A4E"/>
    <w:rsid w:val="00C51422"/>
    <w:rsid w:val="00C51EA4"/>
    <w:rsid w:val="00C528F4"/>
    <w:rsid w:val="00C559DD"/>
    <w:rsid w:val="00C6369D"/>
    <w:rsid w:val="00C6613F"/>
    <w:rsid w:val="00C74CDE"/>
    <w:rsid w:val="00C82DA6"/>
    <w:rsid w:val="00C85A8A"/>
    <w:rsid w:val="00C85D1E"/>
    <w:rsid w:val="00C87A34"/>
    <w:rsid w:val="00C97E88"/>
    <w:rsid w:val="00CA0A5F"/>
    <w:rsid w:val="00CA0CEA"/>
    <w:rsid w:val="00CA25C6"/>
    <w:rsid w:val="00CA6858"/>
    <w:rsid w:val="00CB4452"/>
    <w:rsid w:val="00CB47DD"/>
    <w:rsid w:val="00CB6BEE"/>
    <w:rsid w:val="00CC0F6A"/>
    <w:rsid w:val="00CC6477"/>
    <w:rsid w:val="00CC692F"/>
    <w:rsid w:val="00CD3C87"/>
    <w:rsid w:val="00CD4D27"/>
    <w:rsid w:val="00CD5B71"/>
    <w:rsid w:val="00CD6BC5"/>
    <w:rsid w:val="00CD74B6"/>
    <w:rsid w:val="00CE0D77"/>
    <w:rsid w:val="00CE1609"/>
    <w:rsid w:val="00CE4105"/>
    <w:rsid w:val="00CE6830"/>
    <w:rsid w:val="00CE75E9"/>
    <w:rsid w:val="00CE7C0D"/>
    <w:rsid w:val="00CF009C"/>
    <w:rsid w:val="00CF3193"/>
    <w:rsid w:val="00CF4AF0"/>
    <w:rsid w:val="00D052D7"/>
    <w:rsid w:val="00D0775A"/>
    <w:rsid w:val="00D127F9"/>
    <w:rsid w:val="00D1283A"/>
    <w:rsid w:val="00D1319D"/>
    <w:rsid w:val="00D21D94"/>
    <w:rsid w:val="00D239BF"/>
    <w:rsid w:val="00D26D0D"/>
    <w:rsid w:val="00D3572D"/>
    <w:rsid w:val="00D371C8"/>
    <w:rsid w:val="00D423BB"/>
    <w:rsid w:val="00D4592F"/>
    <w:rsid w:val="00D51682"/>
    <w:rsid w:val="00D53A0C"/>
    <w:rsid w:val="00D55B85"/>
    <w:rsid w:val="00D5662B"/>
    <w:rsid w:val="00D608FE"/>
    <w:rsid w:val="00D6134A"/>
    <w:rsid w:val="00D631F2"/>
    <w:rsid w:val="00D64BAA"/>
    <w:rsid w:val="00D65F08"/>
    <w:rsid w:val="00D66850"/>
    <w:rsid w:val="00D67166"/>
    <w:rsid w:val="00D67605"/>
    <w:rsid w:val="00D67D5E"/>
    <w:rsid w:val="00D7301B"/>
    <w:rsid w:val="00D738B2"/>
    <w:rsid w:val="00D772F8"/>
    <w:rsid w:val="00D77384"/>
    <w:rsid w:val="00D82B95"/>
    <w:rsid w:val="00D875A4"/>
    <w:rsid w:val="00D959C6"/>
    <w:rsid w:val="00D95BC1"/>
    <w:rsid w:val="00DA0C3E"/>
    <w:rsid w:val="00DA1C87"/>
    <w:rsid w:val="00DA4613"/>
    <w:rsid w:val="00DA4FEE"/>
    <w:rsid w:val="00DB10EC"/>
    <w:rsid w:val="00DB19E4"/>
    <w:rsid w:val="00DC264A"/>
    <w:rsid w:val="00DC2B62"/>
    <w:rsid w:val="00DC50D6"/>
    <w:rsid w:val="00DC564E"/>
    <w:rsid w:val="00DD016F"/>
    <w:rsid w:val="00DD2752"/>
    <w:rsid w:val="00DD4024"/>
    <w:rsid w:val="00DD7613"/>
    <w:rsid w:val="00DD7C87"/>
    <w:rsid w:val="00DD7E53"/>
    <w:rsid w:val="00DE0CEC"/>
    <w:rsid w:val="00DE2D64"/>
    <w:rsid w:val="00DE3975"/>
    <w:rsid w:val="00DE54BA"/>
    <w:rsid w:val="00DE7644"/>
    <w:rsid w:val="00DF070E"/>
    <w:rsid w:val="00DF68E9"/>
    <w:rsid w:val="00E04FEC"/>
    <w:rsid w:val="00E11969"/>
    <w:rsid w:val="00E15CD5"/>
    <w:rsid w:val="00E20A72"/>
    <w:rsid w:val="00E27FA5"/>
    <w:rsid w:val="00E30416"/>
    <w:rsid w:val="00E304EB"/>
    <w:rsid w:val="00E309F5"/>
    <w:rsid w:val="00E33136"/>
    <w:rsid w:val="00E342D6"/>
    <w:rsid w:val="00E36AFA"/>
    <w:rsid w:val="00E373DB"/>
    <w:rsid w:val="00E415E4"/>
    <w:rsid w:val="00E42556"/>
    <w:rsid w:val="00E42A1B"/>
    <w:rsid w:val="00E50312"/>
    <w:rsid w:val="00E50D62"/>
    <w:rsid w:val="00E5145C"/>
    <w:rsid w:val="00E5432C"/>
    <w:rsid w:val="00E57B92"/>
    <w:rsid w:val="00E6038B"/>
    <w:rsid w:val="00E6287C"/>
    <w:rsid w:val="00E62DA9"/>
    <w:rsid w:val="00E6574B"/>
    <w:rsid w:val="00E67578"/>
    <w:rsid w:val="00E6772B"/>
    <w:rsid w:val="00E700FC"/>
    <w:rsid w:val="00E705E5"/>
    <w:rsid w:val="00E71944"/>
    <w:rsid w:val="00E7212C"/>
    <w:rsid w:val="00E72596"/>
    <w:rsid w:val="00E729A0"/>
    <w:rsid w:val="00E73276"/>
    <w:rsid w:val="00E74253"/>
    <w:rsid w:val="00E808D1"/>
    <w:rsid w:val="00E837C8"/>
    <w:rsid w:val="00E86784"/>
    <w:rsid w:val="00E87B18"/>
    <w:rsid w:val="00E90B52"/>
    <w:rsid w:val="00E93990"/>
    <w:rsid w:val="00E9420D"/>
    <w:rsid w:val="00E94567"/>
    <w:rsid w:val="00E9758C"/>
    <w:rsid w:val="00EA035D"/>
    <w:rsid w:val="00EB011E"/>
    <w:rsid w:val="00EB270E"/>
    <w:rsid w:val="00EB2FE6"/>
    <w:rsid w:val="00EB6B66"/>
    <w:rsid w:val="00EB7A69"/>
    <w:rsid w:val="00EC032B"/>
    <w:rsid w:val="00EC0548"/>
    <w:rsid w:val="00EC1543"/>
    <w:rsid w:val="00EC49C7"/>
    <w:rsid w:val="00EC4AD9"/>
    <w:rsid w:val="00ED5247"/>
    <w:rsid w:val="00EE1CFF"/>
    <w:rsid w:val="00EE2CFB"/>
    <w:rsid w:val="00EE386D"/>
    <w:rsid w:val="00EE4728"/>
    <w:rsid w:val="00EE4A14"/>
    <w:rsid w:val="00EF1507"/>
    <w:rsid w:val="00EF45F4"/>
    <w:rsid w:val="00F008D0"/>
    <w:rsid w:val="00F01993"/>
    <w:rsid w:val="00F01F7E"/>
    <w:rsid w:val="00F02A6C"/>
    <w:rsid w:val="00F030C8"/>
    <w:rsid w:val="00F05249"/>
    <w:rsid w:val="00F0697F"/>
    <w:rsid w:val="00F07767"/>
    <w:rsid w:val="00F13014"/>
    <w:rsid w:val="00F16200"/>
    <w:rsid w:val="00F266C0"/>
    <w:rsid w:val="00F30C54"/>
    <w:rsid w:val="00F405CE"/>
    <w:rsid w:val="00F422F5"/>
    <w:rsid w:val="00F462A8"/>
    <w:rsid w:val="00F469D5"/>
    <w:rsid w:val="00F46C87"/>
    <w:rsid w:val="00F47EEB"/>
    <w:rsid w:val="00F510B1"/>
    <w:rsid w:val="00F529E1"/>
    <w:rsid w:val="00F54A65"/>
    <w:rsid w:val="00F565DB"/>
    <w:rsid w:val="00F60B3F"/>
    <w:rsid w:val="00F6297B"/>
    <w:rsid w:val="00F6524B"/>
    <w:rsid w:val="00F65689"/>
    <w:rsid w:val="00F6702A"/>
    <w:rsid w:val="00F7003E"/>
    <w:rsid w:val="00F706E7"/>
    <w:rsid w:val="00F70EAA"/>
    <w:rsid w:val="00F72038"/>
    <w:rsid w:val="00F74CC9"/>
    <w:rsid w:val="00F753D9"/>
    <w:rsid w:val="00F75812"/>
    <w:rsid w:val="00F77B86"/>
    <w:rsid w:val="00F84D1C"/>
    <w:rsid w:val="00F87784"/>
    <w:rsid w:val="00F9079B"/>
    <w:rsid w:val="00F92AB9"/>
    <w:rsid w:val="00F93619"/>
    <w:rsid w:val="00F941F4"/>
    <w:rsid w:val="00FA1402"/>
    <w:rsid w:val="00FA2C25"/>
    <w:rsid w:val="00FA5232"/>
    <w:rsid w:val="00FA576F"/>
    <w:rsid w:val="00FA74D7"/>
    <w:rsid w:val="00FA76FE"/>
    <w:rsid w:val="00FB00E4"/>
    <w:rsid w:val="00FB0D54"/>
    <w:rsid w:val="00FB5124"/>
    <w:rsid w:val="00FB53AF"/>
    <w:rsid w:val="00FB6960"/>
    <w:rsid w:val="00FB7488"/>
    <w:rsid w:val="00FC1048"/>
    <w:rsid w:val="00FC4572"/>
    <w:rsid w:val="00FC5069"/>
    <w:rsid w:val="00FC5F3A"/>
    <w:rsid w:val="00FD0BA9"/>
    <w:rsid w:val="00FD2063"/>
    <w:rsid w:val="00FE0549"/>
    <w:rsid w:val="00FE2844"/>
    <w:rsid w:val="00FF2C58"/>
    <w:rsid w:val="00FF4C6C"/>
    <w:rsid w:val="00FF4D01"/>
    <w:rsid w:val="00FF7E06"/>
    <w:rsid w:val="44C850FD"/>
    <w:rsid w:val="74C863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link w:val="6"/>
    <w:uiPriority w:val="0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val="en-US" w:eastAsia="zh-CN" w:bidi="ar-SA"/>
    </w:rPr>
  </w:style>
  <w:style w:type="paragraph" w:styleId="5">
    <w:name w:val="header"/>
    <w:link w:val="7"/>
    <w:uiPriority w:val="0"/>
    <w:pP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val="en-US" w:eastAsia="zh-CN" w:bidi="ar-SA"/>
    </w:rPr>
  </w:style>
  <w:style w:type="character" w:customStyle="1" w:styleId="6">
    <w:name w:val="页脚 Char"/>
    <w:link w:val="4"/>
    <w:uiPriority w:val="0"/>
    <w:rPr>
      <w:kern w:val="2"/>
      <w:sz w:val="18"/>
      <w:szCs w:val="18"/>
    </w:rPr>
  </w:style>
  <w:style w:type="character" w:customStyle="1" w:styleId="7">
    <w:name w:val="页眉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office6\templates\download\an_1967\Cartoon%20Pink%20Festival%20Valentine's%20Day%20Card%20Letter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Cartoon Pink Festival Valentine's Day Card Letter.doc</Template>
  <Pages>1</Pages>
  <Words>4</Words>
  <Characters>16</Characters>
  <Lines>1</Lines>
  <Paragraphs>1</Paragraphs>
  <TotalTime>0</TotalTime>
  <ScaleCrop>false</ScaleCrop>
  <LinksUpToDate>false</LinksUpToDate>
  <CharactersWithSpaces>19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2025-02-27T17:56:00Z</dcterms:created>
  <dcterms:modified xsi:type="dcterms:W3CDTF">2025-02-27T17:56:32Z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58484D9798DC4AC8A6E5FC1A7702D0B8_11</vt:lpwstr>
  </property>
</Properties>
</file>